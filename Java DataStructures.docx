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3A" w:rsidRPr="001430DD" w:rsidRDefault="0060433A" w:rsidP="001430D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430DD">
        <w:rPr>
          <w:b/>
          <w:bCs/>
          <w:sz w:val="36"/>
          <w:szCs w:val="36"/>
          <w:u w:val="single"/>
        </w:rPr>
        <w:t>Java Data Structure –L1-Assignment</w:t>
      </w:r>
    </w:p>
    <w:p w:rsidR="0060433A" w:rsidRDefault="0060433A"/>
    <w:p w:rsidR="00FA4B8F" w:rsidRPr="00047099" w:rsidRDefault="0060433A" w:rsidP="00047099">
      <w:pPr>
        <w:pStyle w:val="Default"/>
        <w:numPr>
          <w:ilvl w:val="0"/>
          <w:numId w:val="1"/>
        </w:numPr>
        <w:ind w:left="0" w:firstLine="0"/>
        <w:rPr>
          <w:b/>
          <w:bCs/>
        </w:rPr>
      </w:pPr>
      <w:r w:rsidRPr="00047099">
        <w:rPr>
          <w:b/>
          <w:bCs/>
        </w:rPr>
        <w:t>Task to find whether the Vector contain all List Elements (Objects) :</w:t>
      </w:r>
    </w:p>
    <w:p w:rsidR="0060433A" w:rsidRPr="0060433A" w:rsidRDefault="0060433A" w:rsidP="006043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0433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  <w:lang w:val="fr-FR"/>
        </w:rPr>
        <w:t>package</w:t>
      </w:r>
      <w:r w:rsidRPr="0060433A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Sample;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  <w:lang w:val="fr-FR"/>
        </w:rPr>
        <w:t>import</w:t>
      </w:r>
      <w:r w:rsidRPr="0060433A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java.util.Vector;</w:t>
      </w:r>
    </w:p>
    <w:p w:rsidR="003D1348" w:rsidRPr="0060433A" w:rsidRDefault="003D1348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MyElementCheck 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main(String a[]){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Vector&lt;String&gt; vect=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Vector&lt;String&gt;();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"First"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"Second"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"Third"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"Random"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Default="0060433A" w:rsidP="006043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System.</w:t>
      </w:r>
      <w:r w:rsidRPr="0060433A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"Vector Elements:"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+vect);  </w:t>
      </w:r>
    </w:p>
    <w:p w:rsidR="0060433A" w:rsidRDefault="0060433A" w:rsidP="006043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0433A" w:rsidRDefault="0060433A" w:rsidP="006043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C655E" w:rsidRDefault="007C655E" w:rsidP="00047099">
      <w:pPr>
        <w:pStyle w:val="Default"/>
        <w:rPr>
          <w:b/>
          <w:smallCaps/>
          <w:u w:val="single"/>
        </w:rPr>
      </w:pPr>
      <w:r w:rsidRPr="00047099">
        <w:rPr>
          <w:b/>
          <w:smallCaps/>
          <w:u w:val="single"/>
        </w:rPr>
        <w:t>Output:</w:t>
      </w:r>
    </w:p>
    <w:p w:rsidR="00047099" w:rsidRPr="00047099" w:rsidRDefault="00047099" w:rsidP="00047099">
      <w:pPr>
        <w:pStyle w:val="Default"/>
        <w:rPr>
          <w:b/>
          <w:smallCaps/>
          <w:u w:val="single"/>
        </w:rPr>
      </w:pPr>
    </w:p>
    <w:p w:rsidR="007C655E" w:rsidRPr="007C655E" w:rsidRDefault="007C655E" w:rsidP="0060433A">
      <w:pPr>
        <w:rPr>
          <w:rStyle w:val="IntenseReference"/>
          <w:sz w:val="24"/>
          <w:szCs w:val="24"/>
        </w:rPr>
      </w:pPr>
      <w:r w:rsidRPr="007C655E">
        <w:rPr>
          <w:rFonts w:ascii="Consolas" w:hAnsi="Consolas" w:cs="Consolas"/>
          <w:color w:val="000000"/>
          <w:sz w:val="24"/>
          <w:szCs w:val="24"/>
        </w:rPr>
        <w:t>Vector Elements</w:t>
      </w:r>
      <w:proofErr w:type="gramStart"/>
      <w:r w:rsidRPr="007C655E">
        <w:rPr>
          <w:rFonts w:ascii="Consolas" w:hAnsi="Consolas" w:cs="Consolas"/>
          <w:color w:val="000000"/>
          <w:sz w:val="24"/>
          <w:szCs w:val="24"/>
        </w:rPr>
        <w:t>:[</w:t>
      </w:r>
      <w:proofErr w:type="gramEnd"/>
      <w:r w:rsidRPr="007C655E">
        <w:rPr>
          <w:rFonts w:ascii="Consolas" w:hAnsi="Consolas" w:cs="Consolas"/>
          <w:color w:val="000000"/>
          <w:sz w:val="24"/>
          <w:szCs w:val="24"/>
        </w:rPr>
        <w:t>First, Second, Third, Random]</w:t>
      </w:r>
    </w:p>
    <w:p w:rsidR="0060433A" w:rsidRPr="00047099" w:rsidRDefault="0060433A" w:rsidP="00047099">
      <w:pPr>
        <w:pStyle w:val="Default"/>
        <w:numPr>
          <w:ilvl w:val="0"/>
          <w:numId w:val="1"/>
        </w:numPr>
        <w:ind w:left="0" w:firstLine="0"/>
        <w:rPr>
          <w:b/>
          <w:bCs/>
        </w:rPr>
      </w:pPr>
      <w:r w:rsidRPr="00047099">
        <w:rPr>
          <w:b/>
          <w:bCs/>
        </w:rPr>
        <w:t>Task to copy elements from Vector to an Array :</w:t>
      </w:r>
    </w:p>
    <w:p w:rsidR="0060433A" w:rsidRDefault="0060433A" w:rsidP="0060433A">
      <w:pPr>
        <w:ind w:left="720"/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java.util.ArrayList;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java.util.Collections;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60433A">
        <w:rPr>
          <w:rFonts w:ascii="Consolas" w:hAnsi="Consolas" w:cs="Consolas"/>
          <w:color w:val="000000"/>
          <w:sz w:val="24"/>
          <w:szCs w:val="24"/>
          <w:u w:val="single"/>
          <w:lang w:val="fr-FR"/>
        </w:rPr>
        <w:t>java.util.Enumeration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>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java.util.Iterator;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java.util.List;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1348">
        <w:rPr>
          <w:rFonts w:ascii="Consolas" w:hAnsi="Consolas" w:cs="Consolas"/>
          <w:b/>
          <w:bCs/>
          <w:color w:val="7F0055"/>
        </w:rPr>
        <w:t>import</w:t>
      </w:r>
      <w:r w:rsidRPr="003D1348">
        <w:rPr>
          <w:rFonts w:ascii="Consolas" w:hAnsi="Consolas" w:cs="Consolas"/>
          <w:color w:val="000000"/>
        </w:rPr>
        <w:t xml:space="preserve"> java.util.ArrayList;</w:t>
      </w:r>
    </w:p>
    <w:p w:rsidR="0060433A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fr-FR"/>
        </w:rPr>
      </w:pPr>
      <w:r w:rsidRPr="003D1348">
        <w:rPr>
          <w:rFonts w:ascii="Consolas" w:hAnsi="Consolas" w:cs="Consolas"/>
          <w:b/>
          <w:bCs/>
          <w:color w:val="7F0055"/>
        </w:rPr>
        <w:t>import</w:t>
      </w:r>
      <w:r w:rsidRPr="003D1348">
        <w:rPr>
          <w:rFonts w:ascii="Consolas" w:hAnsi="Consolas" w:cs="Consolas"/>
          <w:color w:val="000000"/>
        </w:rPr>
        <w:t xml:space="preserve"> java.util.Collections;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java.util.Vector;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MyElementCheck 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Vector&lt;String&gt; vect=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Vector&lt;String&gt;();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lastRenderedPageBreak/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"First"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"Second"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"Third"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"Random"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 w:rsidRPr="006043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0433A">
        <w:rPr>
          <w:rFonts w:ascii="Consolas" w:hAnsi="Consolas" w:cs="Consolas"/>
          <w:color w:val="000000"/>
          <w:sz w:val="24"/>
          <w:szCs w:val="24"/>
        </w:rPr>
        <w:t>.println(</w:t>
      </w:r>
      <w:r w:rsidRPr="0060433A">
        <w:rPr>
          <w:rFonts w:ascii="Consolas" w:hAnsi="Consolas" w:cs="Consolas"/>
          <w:color w:val="2A00FF"/>
          <w:sz w:val="24"/>
          <w:szCs w:val="24"/>
        </w:rPr>
        <w:t>"Vector Elements:"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+vect);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List&lt;String&gt; arrayList=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"1"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"2"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"3"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"4"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0433A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itr=arrayList.iterator();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(itr.hasNext()){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 w:rsidRPr="006043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0433A">
        <w:rPr>
          <w:rFonts w:ascii="Consolas" w:hAnsi="Consolas" w:cs="Consolas"/>
          <w:color w:val="000000"/>
          <w:sz w:val="24"/>
          <w:szCs w:val="24"/>
        </w:rPr>
        <w:t>.println(</w:t>
      </w:r>
      <w:r w:rsidRPr="0060433A">
        <w:rPr>
          <w:rFonts w:ascii="Consolas" w:hAnsi="Consolas" w:cs="Consolas"/>
          <w:color w:val="2A00FF"/>
          <w:sz w:val="24"/>
          <w:szCs w:val="24"/>
        </w:rPr>
        <w:t>"Array Elements:"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+itr.next());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Collections.</w:t>
      </w:r>
      <w:r w:rsidRPr="0060433A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r w:rsidRPr="0060433A">
        <w:rPr>
          <w:rFonts w:ascii="Consolas" w:hAnsi="Consolas" w:cs="Consolas"/>
          <w:color w:val="000000"/>
          <w:sz w:val="24"/>
          <w:szCs w:val="24"/>
        </w:rPr>
        <w:t>(vect,arrayList);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 w:rsidRPr="006043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0433A">
        <w:rPr>
          <w:rFonts w:ascii="Consolas" w:hAnsi="Consolas" w:cs="Consolas"/>
          <w:color w:val="000000"/>
          <w:sz w:val="24"/>
          <w:szCs w:val="24"/>
        </w:rPr>
        <w:t>.println(</w:t>
      </w:r>
      <w:r w:rsidRPr="0060433A">
        <w:rPr>
          <w:rFonts w:ascii="Consolas" w:hAnsi="Consolas" w:cs="Consolas"/>
          <w:color w:val="2A00FF"/>
          <w:sz w:val="24"/>
          <w:szCs w:val="24"/>
        </w:rPr>
        <w:t>"After copying Vector Elements"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+vect);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>}</w:t>
      </w:r>
    </w:p>
    <w:p w:rsidR="0060433A" w:rsidRDefault="0060433A" w:rsidP="0060433A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>}</w:t>
      </w:r>
    </w:p>
    <w:p w:rsidR="00893ED1" w:rsidRDefault="003D1348" w:rsidP="00047099">
      <w:pPr>
        <w:pStyle w:val="Default"/>
        <w:rPr>
          <w:b/>
          <w:smallCaps/>
          <w:u w:val="single"/>
        </w:rPr>
      </w:pPr>
      <w:r w:rsidRPr="00047099">
        <w:rPr>
          <w:b/>
          <w:smallCaps/>
          <w:u w:val="single"/>
        </w:rPr>
        <w:t>Output:</w:t>
      </w:r>
    </w:p>
    <w:p w:rsidR="00047099" w:rsidRPr="00047099" w:rsidRDefault="00047099" w:rsidP="00047099">
      <w:pPr>
        <w:pStyle w:val="Default"/>
        <w:rPr>
          <w:b/>
          <w:smallCaps/>
          <w:u w:val="single"/>
        </w:rPr>
      </w:pP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Vector Elements</w:t>
      </w:r>
      <w:proofErr w:type="gramStart"/>
      <w:r w:rsidRPr="003D1348">
        <w:rPr>
          <w:rFonts w:ascii="Consolas" w:hAnsi="Consolas" w:cs="Consolas"/>
          <w:color w:val="000000"/>
          <w:sz w:val="24"/>
          <w:szCs w:val="24"/>
        </w:rPr>
        <w:t>:[</w:t>
      </w:r>
      <w:proofErr w:type="gramEnd"/>
      <w:r w:rsidRPr="003D1348">
        <w:rPr>
          <w:rFonts w:ascii="Consolas" w:hAnsi="Consolas" w:cs="Consolas"/>
          <w:color w:val="000000"/>
          <w:sz w:val="24"/>
          <w:szCs w:val="24"/>
        </w:rPr>
        <w:t>First, Second, Third, Random]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Elements:1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Elements:2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Elements:3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Elements:4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After copying Vector Elements[1, 2, 3, 4]</w:t>
      </w:r>
    </w:p>
    <w:p w:rsidR="003D1348" w:rsidRDefault="003D1348" w:rsidP="003D1348">
      <w:pPr>
        <w:rPr>
          <w:rFonts w:ascii="Consolas" w:hAnsi="Consolas" w:cs="Consolas"/>
          <w:color w:val="000000"/>
          <w:sz w:val="24"/>
          <w:szCs w:val="24"/>
        </w:rPr>
      </w:pPr>
    </w:p>
    <w:p w:rsidR="00893ED1" w:rsidRPr="00047099" w:rsidRDefault="00893ED1" w:rsidP="00047099">
      <w:pPr>
        <w:pStyle w:val="Default"/>
        <w:numPr>
          <w:ilvl w:val="0"/>
          <w:numId w:val="1"/>
        </w:numPr>
        <w:ind w:left="0" w:firstLine="0"/>
        <w:rPr>
          <w:b/>
          <w:bCs/>
        </w:rPr>
      </w:pPr>
      <w:r w:rsidRPr="00047099">
        <w:rPr>
          <w:b/>
          <w:bCs/>
        </w:rPr>
        <w:t>Task to learn LinkedList push(), pop() operations:</w:t>
      </w:r>
    </w:p>
    <w:p w:rsidR="00893ED1" w:rsidRPr="003628C3" w:rsidRDefault="00893ED1" w:rsidP="00893ED1">
      <w:pPr>
        <w:pStyle w:val="ListParagraph"/>
        <w:ind w:left="1440"/>
        <w:rPr>
          <w:sz w:val="24"/>
          <w:szCs w:val="24"/>
        </w:rPr>
      </w:pP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java.util.LinkedList;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MyPushPopOpr {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main(String args[]){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 xml:space="preserve">LinkedList&lt;String&gt; arrl =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LinkedList&lt;String&gt;();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"First"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"Second"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"Third"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"Random"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"Elements in LinkedList"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+arrl);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lastRenderedPageBreak/>
        <w:t>arrl.push(</w:t>
      </w:r>
      <w:r w:rsidRPr="003628C3">
        <w:rPr>
          <w:rFonts w:ascii="Consolas" w:hAnsi="Consolas" w:cs="Consolas"/>
          <w:color w:val="2A00FF"/>
          <w:sz w:val="24"/>
          <w:szCs w:val="24"/>
        </w:rPr>
        <w:t>"second Element"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arrl.push(</w:t>
      </w:r>
      <w:r w:rsidRPr="003628C3">
        <w:rPr>
          <w:rFonts w:ascii="Consolas" w:hAnsi="Consolas" w:cs="Consolas"/>
          <w:color w:val="2A00FF"/>
          <w:sz w:val="24"/>
          <w:szCs w:val="24"/>
        </w:rPr>
        <w:t>"first Element"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"After pushing:"</w:t>
      </w:r>
      <w:r w:rsidRPr="003628C3">
        <w:rPr>
          <w:rFonts w:ascii="Consolas" w:hAnsi="Consolas" w:cs="Consolas"/>
          <w:color w:val="000000"/>
          <w:sz w:val="24"/>
          <w:szCs w:val="24"/>
        </w:rPr>
        <w:t>+arrl);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"Element Popped:"</w:t>
      </w:r>
      <w:r w:rsidRPr="003628C3">
        <w:rPr>
          <w:rFonts w:ascii="Consolas" w:hAnsi="Consolas" w:cs="Consolas"/>
          <w:color w:val="000000"/>
          <w:sz w:val="24"/>
          <w:szCs w:val="24"/>
        </w:rPr>
        <w:t>+arrl.pop());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"LinkedList After Popping:"</w:t>
      </w:r>
      <w:r w:rsidRPr="003628C3">
        <w:rPr>
          <w:rFonts w:ascii="Consolas" w:hAnsi="Consolas" w:cs="Consolas"/>
          <w:color w:val="000000"/>
          <w:sz w:val="24"/>
          <w:szCs w:val="24"/>
        </w:rPr>
        <w:t>+arrl);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}</w:t>
      </w:r>
    </w:p>
    <w:p w:rsidR="003628C3" w:rsidRDefault="003628C3" w:rsidP="003628C3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}</w:t>
      </w:r>
    </w:p>
    <w:p w:rsidR="003628C3" w:rsidRDefault="003628C3" w:rsidP="003628C3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3628C3" w:rsidRPr="00047099" w:rsidRDefault="003628C3" w:rsidP="003628C3">
      <w:pPr>
        <w:pStyle w:val="ListParagraph"/>
        <w:ind w:left="1440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3628C3" w:rsidRDefault="003628C3" w:rsidP="00047099">
      <w:pPr>
        <w:pStyle w:val="Default"/>
        <w:rPr>
          <w:b/>
          <w:smallCaps/>
          <w:u w:val="single"/>
        </w:rPr>
      </w:pPr>
      <w:r w:rsidRPr="00047099">
        <w:rPr>
          <w:b/>
          <w:smallCaps/>
          <w:u w:val="single"/>
        </w:rPr>
        <w:t>Output:</w:t>
      </w:r>
    </w:p>
    <w:p w:rsidR="00047099" w:rsidRPr="00047099" w:rsidRDefault="00047099" w:rsidP="00047099">
      <w:pPr>
        <w:pStyle w:val="Default"/>
        <w:rPr>
          <w:b/>
          <w:smallCaps/>
          <w:u w:val="single"/>
        </w:rPr>
      </w:pP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 xml:space="preserve">Elements in </w:t>
      </w:r>
      <w:proofErr w:type="gramStart"/>
      <w:r w:rsidRPr="003628C3">
        <w:rPr>
          <w:rFonts w:ascii="Consolas" w:hAnsi="Consolas" w:cs="Consolas"/>
          <w:color w:val="000000"/>
          <w:sz w:val="24"/>
          <w:szCs w:val="24"/>
        </w:rPr>
        <w:t>LinkedList[</w:t>
      </w:r>
      <w:proofErr w:type="gramEnd"/>
      <w:r w:rsidRPr="003628C3">
        <w:rPr>
          <w:rFonts w:ascii="Consolas" w:hAnsi="Consolas" w:cs="Consolas"/>
          <w:color w:val="000000"/>
          <w:sz w:val="24"/>
          <w:szCs w:val="24"/>
        </w:rPr>
        <w:t>First, Second, Third, Random]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After pushing:[first Element, second Element, First, Second, Third, Random]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Element Popped:first Element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LinkedList After Popping:[second Element, First, Second, Third, Random]</w:t>
      </w:r>
    </w:p>
    <w:p w:rsidR="003628C3" w:rsidRPr="003628C3" w:rsidRDefault="003628C3" w:rsidP="003628C3">
      <w:pPr>
        <w:rPr>
          <w:rStyle w:val="IntenseReference"/>
          <w:sz w:val="24"/>
          <w:szCs w:val="24"/>
        </w:rPr>
      </w:pPr>
    </w:p>
    <w:sectPr w:rsidR="003628C3" w:rsidRPr="003628C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1282"/>
    <w:multiLevelType w:val="hybridMultilevel"/>
    <w:tmpl w:val="4660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2648A"/>
    <w:multiLevelType w:val="hybridMultilevel"/>
    <w:tmpl w:val="88DC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3A"/>
    <w:rsid w:val="00047099"/>
    <w:rsid w:val="001430DD"/>
    <w:rsid w:val="003628C3"/>
    <w:rsid w:val="003D1348"/>
    <w:rsid w:val="0060433A"/>
    <w:rsid w:val="007C655E"/>
    <w:rsid w:val="007E38F4"/>
    <w:rsid w:val="008427CC"/>
    <w:rsid w:val="00893ED1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433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628C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3D1348"/>
    <w:rPr>
      <w:smallCaps/>
      <w:color w:val="C0504D" w:themeColor="accent2"/>
      <w:u w:val="single"/>
    </w:rPr>
  </w:style>
  <w:style w:type="paragraph" w:customStyle="1" w:styleId="Default">
    <w:name w:val="Default"/>
    <w:rsid w:val="0004709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433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628C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3D1348"/>
    <w:rPr>
      <w:smallCaps/>
      <w:color w:val="C0504D" w:themeColor="accent2"/>
      <w:u w:val="single"/>
    </w:rPr>
  </w:style>
  <w:style w:type="paragraph" w:customStyle="1" w:styleId="Default">
    <w:name w:val="Default"/>
    <w:rsid w:val="0004709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6343B0DC</Template>
  <TotalTime>362</TotalTime>
  <Pages>3</Pages>
  <Words>213</Words>
  <Characters>2044</Characters>
  <Application>Microsoft Office Word</Application>
  <DocSecurity>0</DocSecurity>
  <Lines>99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Prarthana, Pandi-XT</cp:lastModifiedBy>
  <cp:revision>6</cp:revision>
  <dcterms:created xsi:type="dcterms:W3CDTF">2018-05-21T06:19:00Z</dcterms:created>
  <dcterms:modified xsi:type="dcterms:W3CDTF">2018-06-28T11:32:00Z</dcterms:modified>
</cp:coreProperties>
</file>